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EEBE9" w14:textId="5AFAFEFA" w:rsidR="009C10D1" w:rsidRDefault="006509A1" w:rsidP="006509A1">
      <w:pPr>
        <w:pStyle w:val="Heading1"/>
        <w:rPr>
          <w:rFonts w:hint="eastAsia"/>
        </w:rPr>
      </w:pPr>
      <w:r>
        <w:t>2/10</w:t>
      </w:r>
    </w:p>
    <w:p w14:paraId="16FD10C1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ypher</w:t>
      </w:r>
      <w:r>
        <w:rPr>
          <w:lang w:eastAsia="zh-CN"/>
        </w:rPr>
        <w:t>text = mod(y+5,26)</w:t>
      </w:r>
    </w:p>
    <w:p w14:paraId="05787E0E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Char(cyphertext +97)</w:t>
      </w:r>
    </w:p>
    <w:p w14:paraId="7A888C90" w14:textId="77777777" w:rsidR="009C10D1" w:rsidRDefault="009C10D1" w:rsidP="009C10D1">
      <w:pPr>
        <w:rPr>
          <w:lang w:eastAsia="zh-CN"/>
        </w:rPr>
      </w:pPr>
    </w:p>
    <w:p w14:paraId="63857A54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Caesar:</w:t>
      </w:r>
    </w:p>
    <w:p w14:paraId="12B2D8D6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for i=1:25</w:t>
      </w:r>
    </w:p>
    <w:p w14:paraId="723547EE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 xml:space="preserve">    Evetext = mod</w:t>
      </w:r>
      <w:r>
        <w:rPr>
          <w:lang w:eastAsia="zh-CN"/>
        </w:rPr>
        <w:t>(cyphertext</w:t>
      </w:r>
      <w:r>
        <w:rPr>
          <w:lang w:eastAsia="zh-CN"/>
        </w:rPr>
        <w:t>-I, 26</w:t>
      </w:r>
      <w:r>
        <w:rPr>
          <w:lang w:eastAsia="zh-CN"/>
        </w:rPr>
        <w:t>)</w:t>
      </w:r>
    </w:p>
    <w:p w14:paraId="01156C87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 xml:space="preserve">    temp = (temp; char(evetext+97))</w:t>
      </w:r>
    </w:p>
    <w:p w14:paraId="2DF11C49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end</w:t>
      </w:r>
    </w:p>
    <w:p w14:paraId="15D6DA90" w14:textId="77777777" w:rsidR="009C10D1" w:rsidRDefault="009C10D1" w:rsidP="009C10D1">
      <w:pPr>
        <w:rPr>
          <w:lang w:eastAsia="zh-CN"/>
        </w:rPr>
      </w:pPr>
    </w:p>
    <w:p w14:paraId="6E8B9493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englishrelfreq</w:t>
      </w:r>
    </w:p>
    <w:p w14:paraId="7BCFADD1" w14:textId="77777777" w:rsidR="009C10D1" w:rsidRDefault="009C10D1" w:rsidP="009C10D1">
      <w:pPr>
        <w:rPr>
          <w:lang w:eastAsia="zh-CN"/>
        </w:rPr>
      </w:pPr>
    </w:p>
    <w:p w14:paraId="694C2E6C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txt1</w:t>
      </w:r>
    </w:p>
    <w:p w14:paraId="2A9DDD0C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length(txt1)</w:t>
      </w:r>
    </w:p>
    <w:p w14:paraId="0535D9D9" w14:textId="77777777" w:rsidR="009C10D1" w:rsidRDefault="009C10D1" w:rsidP="009C10D1">
      <w:pPr>
        <w:rPr>
          <w:lang w:eastAsia="zh-CN"/>
        </w:rPr>
      </w:pPr>
    </w:p>
    <w:p w14:paraId="7DF30E0E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Vigenere</w:t>
      </w:r>
    </w:p>
    <w:p w14:paraId="706F2013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Cyphertext = vigenere(txt,[3 1 9 10])</w:t>
      </w:r>
    </w:p>
    <w:p w14:paraId="722E75CE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Plaintext = vigenere(ciphertext, -[3 1 9 10])</w:t>
      </w:r>
    </w:p>
    <w:p w14:paraId="7B6A583E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coinc(ciphertext, 1)  //find agreements</w:t>
      </w:r>
    </w:p>
    <w:p w14:paraId="39C83ED5" w14:textId="77777777" w:rsidR="009C10D1" w:rsidRDefault="009C10D1" w:rsidP="009C10D1">
      <w:pPr>
        <w:rPr>
          <w:lang w:eastAsia="zh-CN"/>
        </w:rPr>
      </w:pPr>
    </w:p>
    <w:p w14:paraId="521F320B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for i=1:20</w:t>
      </w:r>
    </w:p>
    <w:p w14:paraId="11CFA079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 xml:space="preserve">    temp = [temp; i coinc(ciphertext, i)];</w:t>
      </w:r>
    </w:p>
    <w:p w14:paraId="654BF894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end</w:t>
      </w:r>
    </w:p>
    <w:p w14:paraId="2E8C2F91" w14:textId="77777777" w:rsidR="009C10D1" w:rsidRDefault="009C10D1" w:rsidP="009C10D1">
      <w:pPr>
        <w:rPr>
          <w:lang w:eastAsia="zh-CN"/>
        </w:rPr>
      </w:pPr>
    </w:p>
    <w:p w14:paraId="5309936F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s1=choose(ciphertext,4,1)</w:t>
      </w:r>
    </w:p>
    <w:p w14:paraId="3169E749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s2</w:t>
      </w:r>
      <w:r>
        <w:rPr>
          <w:lang w:eastAsia="zh-CN"/>
        </w:rPr>
        <w:t>=choose(</w:t>
      </w:r>
      <w:r>
        <w:rPr>
          <w:lang w:eastAsia="zh-CN"/>
        </w:rPr>
        <w:t>ciphertext,4,2</w:t>
      </w:r>
      <w:r>
        <w:rPr>
          <w:lang w:eastAsia="zh-CN"/>
        </w:rPr>
        <w:t>)</w:t>
      </w:r>
    </w:p>
    <w:p w14:paraId="46DAACD1" w14:textId="77777777" w:rsidR="009C10D1" w:rsidRPr="009C10D1" w:rsidRDefault="009C10D1" w:rsidP="009C10D1">
      <w:pPr>
        <w:rPr>
          <w:lang w:eastAsia="zh-CN"/>
        </w:rPr>
      </w:pPr>
      <w:r>
        <w:rPr>
          <w:lang w:eastAsia="zh-CN"/>
        </w:rPr>
        <w:t>s3</w:t>
      </w:r>
      <w:r>
        <w:rPr>
          <w:lang w:eastAsia="zh-CN"/>
        </w:rPr>
        <w:t>=choose(</w:t>
      </w:r>
      <w:r>
        <w:rPr>
          <w:lang w:eastAsia="zh-CN"/>
        </w:rPr>
        <w:t>ciphertext,4,3</w:t>
      </w:r>
      <w:r>
        <w:rPr>
          <w:lang w:eastAsia="zh-CN"/>
        </w:rPr>
        <w:t>)</w:t>
      </w:r>
    </w:p>
    <w:p w14:paraId="4E24AAD6" w14:textId="77777777" w:rsidR="009C10D1" w:rsidRPr="009C10D1" w:rsidRDefault="009C10D1" w:rsidP="009C10D1">
      <w:pPr>
        <w:rPr>
          <w:lang w:eastAsia="zh-CN"/>
        </w:rPr>
      </w:pPr>
      <w:r>
        <w:rPr>
          <w:lang w:eastAsia="zh-CN"/>
        </w:rPr>
        <w:t>s4</w:t>
      </w:r>
      <w:r>
        <w:rPr>
          <w:lang w:eastAsia="zh-CN"/>
        </w:rPr>
        <w:t>=choose(</w:t>
      </w:r>
      <w:r>
        <w:rPr>
          <w:lang w:eastAsia="zh-CN"/>
        </w:rPr>
        <w:t>ciphertext,4,4</w:t>
      </w:r>
      <w:r>
        <w:rPr>
          <w:lang w:eastAsia="zh-CN"/>
        </w:rPr>
        <w:t>)</w:t>
      </w:r>
    </w:p>
    <w:p w14:paraId="6FBAB692" w14:textId="77777777" w:rsidR="009C10D1" w:rsidRDefault="009C10D1" w:rsidP="009C10D1">
      <w:pPr>
        <w:rPr>
          <w:lang w:eastAsia="zh-CN"/>
        </w:rPr>
      </w:pPr>
    </w:p>
    <w:p w14:paraId="68FAEF48" w14:textId="77777777" w:rsidR="009C10D1" w:rsidRDefault="009C10D1" w:rsidP="009C10D1">
      <w:pPr>
        <w:rPr>
          <w:lang w:eastAsia="zh-CN"/>
        </w:rPr>
      </w:pPr>
      <w:r>
        <w:rPr>
          <w:lang w:eastAsia="zh-CN"/>
        </w:rPr>
        <w:t>[f,re</w:t>
      </w:r>
      <w:r w:rsidR="000C6AD2">
        <w:rPr>
          <w:lang w:eastAsia="zh-CN"/>
        </w:rPr>
        <w:t>l</w:t>
      </w:r>
      <w:r>
        <w:rPr>
          <w:lang w:eastAsia="zh-CN"/>
        </w:rPr>
        <w:t xml:space="preserve">f] = </w:t>
      </w:r>
      <w:r w:rsidR="000C6AD2">
        <w:rPr>
          <w:lang w:eastAsia="zh-CN"/>
        </w:rPr>
        <w:t>rfrequency(s1)</w:t>
      </w:r>
    </w:p>
    <w:p w14:paraId="7DBA7AE3" w14:textId="77777777" w:rsidR="000C6AD2" w:rsidRDefault="000C6AD2" w:rsidP="009C10D1">
      <w:pPr>
        <w:rPr>
          <w:lang w:eastAsia="zh-CN"/>
        </w:rPr>
      </w:pPr>
    </w:p>
    <w:p w14:paraId="76095F95" w14:textId="77777777" w:rsidR="000C6AD2" w:rsidRDefault="000C6AD2" w:rsidP="000C6AD2">
      <w:pPr>
        <w:rPr>
          <w:lang w:eastAsia="zh-CN"/>
        </w:rPr>
      </w:pPr>
      <w:r>
        <w:rPr>
          <w:lang w:eastAsia="zh-CN"/>
        </w:rPr>
        <w:t xml:space="preserve">cr=corr(relf)      </w:t>
      </w:r>
    </w:p>
    <w:p w14:paraId="60A4C08D" w14:textId="77777777" w:rsidR="000C6AD2" w:rsidRDefault="000C6AD2" w:rsidP="009C10D1">
      <w:pPr>
        <w:rPr>
          <w:lang w:eastAsia="zh-CN"/>
        </w:rPr>
      </w:pPr>
    </w:p>
    <w:p w14:paraId="2B7BD0F1" w14:textId="77777777" w:rsidR="000C6AD2" w:rsidRPr="009C10D1" w:rsidRDefault="000C6AD2" w:rsidP="009C10D1">
      <w:pPr>
        <w:rPr>
          <w:lang w:eastAsia="zh-CN"/>
        </w:rPr>
      </w:pPr>
      <w:r>
        <w:rPr>
          <w:lang w:eastAsia="zh-CN"/>
        </w:rPr>
        <w:t>[val, pos] = max(cr)</w:t>
      </w:r>
    </w:p>
    <w:p w14:paraId="480B80B9" w14:textId="77777777" w:rsidR="009C10D1" w:rsidRDefault="009C10D1" w:rsidP="009C10D1">
      <w:pPr>
        <w:rPr>
          <w:lang w:eastAsia="zh-CN"/>
        </w:rPr>
      </w:pPr>
    </w:p>
    <w:p w14:paraId="7C560482" w14:textId="77777777" w:rsidR="000C6AD2" w:rsidRDefault="000C6AD2" w:rsidP="009C10D1">
      <w:pPr>
        <w:rPr>
          <w:lang w:eastAsia="zh-CN"/>
        </w:rPr>
      </w:pPr>
    </w:p>
    <w:p w14:paraId="0AF7DE20" w14:textId="77777777" w:rsidR="000C6AD2" w:rsidRDefault="000C6AD2" w:rsidP="009C10D1">
      <w:pPr>
        <w:rPr>
          <w:lang w:eastAsia="zh-CN"/>
        </w:rPr>
      </w:pPr>
      <w:r>
        <w:rPr>
          <w:lang w:eastAsia="zh-CN"/>
        </w:rPr>
        <w:t>Key = floor(26*rand(4,4))         0~25 whole numbers 4*4 mtx</w:t>
      </w:r>
    </w:p>
    <w:p w14:paraId="62111E81" w14:textId="77777777" w:rsidR="000C6AD2" w:rsidRDefault="000C6AD2" w:rsidP="009C10D1">
      <w:pPr>
        <w:rPr>
          <w:lang w:eastAsia="zh-CN"/>
        </w:rPr>
      </w:pPr>
      <w:r>
        <w:rPr>
          <w:lang w:eastAsia="zh-CN"/>
        </w:rPr>
        <w:t>D=det(Key)</w:t>
      </w:r>
    </w:p>
    <w:p w14:paraId="45CC337F" w14:textId="77777777" w:rsidR="000C6AD2" w:rsidRDefault="000C6AD2" w:rsidP="009C10D1">
      <w:pPr>
        <w:rPr>
          <w:lang w:eastAsia="zh-CN"/>
        </w:rPr>
      </w:pPr>
      <w:r>
        <w:rPr>
          <w:lang w:eastAsia="zh-CN"/>
        </w:rPr>
        <w:t>D=round(d)</w:t>
      </w:r>
    </w:p>
    <w:p w14:paraId="45E079E9" w14:textId="77777777" w:rsidR="000C6AD2" w:rsidRDefault="000C6AD2" w:rsidP="009C10D1">
      <w:pPr>
        <w:rPr>
          <w:lang w:eastAsia="zh-CN"/>
        </w:rPr>
      </w:pPr>
      <w:r>
        <w:rPr>
          <w:lang w:eastAsia="zh-CN"/>
        </w:rPr>
        <w:t>D must be rela prime to 26 in order to be invertible</w:t>
      </w:r>
    </w:p>
    <w:p w14:paraId="4FB1B344" w14:textId="77777777" w:rsidR="000C6AD2" w:rsidRDefault="00AB51CC" w:rsidP="009C10D1">
      <w:pPr>
        <w:rPr>
          <w:lang w:eastAsia="zh-CN"/>
        </w:rPr>
      </w:pPr>
      <w:r>
        <w:rPr>
          <w:lang w:eastAsia="zh-CN"/>
        </w:rPr>
        <w:t>Mod26(det)^-1 detA^-1</w:t>
      </w:r>
    </w:p>
    <w:p w14:paraId="6F370673" w14:textId="77777777" w:rsidR="00AB51CC" w:rsidRDefault="00AB51CC" w:rsidP="009C10D1">
      <w:pPr>
        <w:rPr>
          <w:lang w:eastAsia="zh-CN"/>
        </w:rPr>
      </w:pPr>
    </w:p>
    <w:p w14:paraId="2CFF664F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Recipd = powermod(d,-1,26)</w:t>
      </w:r>
    </w:p>
    <w:p w14:paraId="5D04BA57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Kinv =recipd*d* inv(Key)</w:t>
      </w:r>
    </w:p>
    <w:p w14:paraId="196D8D0D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Kinv = round(Kinv)</w:t>
      </w:r>
    </w:p>
    <w:p w14:paraId="1AC8DF5A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Kinv = mod(Kinv,26)</w:t>
      </w:r>
    </w:p>
    <w:p w14:paraId="272D38F1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Data</w:t>
      </w:r>
    </w:p>
    <w:p w14:paraId="0CEE46B4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Txt1</w:t>
      </w:r>
    </w:p>
    <w:p w14:paraId="2C1B1001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Block(txt1,1,4)       put into columns</w:t>
      </w:r>
    </w:p>
    <w:p w14:paraId="2541BB13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lastRenderedPageBreak/>
        <w:t>Plaintext = block(txt1,1,4)-97</w:t>
      </w:r>
    </w:p>
    <w:p w14:paraId="65B29108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Ciphertext = mod(Key*plaintext, 26)</w:t>
      </w:r>
    </w:p>
    <w:p w14:paraId="0E72C48A" w14:textId="77777777" w:rsidR="00AB51CC" w:rsidRDefault="00AB51CC" w:rsidP="009C10D1">
      <w:pPr>
        <w:rPr>
          <w:lang w:eastAsia="zh-CN"/>
        </w:rPr>
      </w:pPr>
    </w:p>
    <w:p w14:paraId="63EA936F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Actualciphertext = block(ciphertext, -1, 4)</w:t>
      </w:r>
    </w:p>
    <w:p w14:paraId="3926F718" w14:textId="77777777" w:rsidR="00AB51CC" w:rsidRDefault="00AB51CC" w:rsidP="009C10D1">
      <w:pPr>
        <w:rPr>
          <w:lang w:eastAsia="zh-CN"/>
        </w:rPr>
      </w:pPr>
      <w:r>
        <w:rPr>
          <w:lang w:eastAsia="zh-CN"/>
        </w:rPr>
        <w:t>Char(actualciphertext+97)</w:t>
      </w:r>
    </w:p>
    <w:p w14:paraId="26E23188" w14:textId="77777777" w:rsidR="00AB51CC" w:rsidRDefault="00AB51CC" w:rsidP="009C10D1">
      <w:pPr>
        <w:rPr>
          <w:lang w:eastAsia="zh-CN"/>
        </w:rPr>
      </w:pPr>
    </w:p>
    <w:p w14:paraId="7D880E5A" w14:textId="679B9D16" w:rsidR="00D57135" w:rsidRDefault="00D57135" w:rsidP="00D57135">
      <w:pPr>
        <w:rPr>
          <w:lang w:eastAsia="zh-CN"/>
        </w:rPr>
      </w:pPr>
      <w:r>
        <w:rPr>
          <w:lang w:eastAsia="zh-CN"/>
        </w:rPr>
        <w:t>Bobtext = mod(kinv*ciphertext)?</w:t>
      </w:r>
    </w:p>
    <w:p w14:paraId="0F65FC63" w14:textId="519CE552" w:rsidR="00D57135" w:rsidRDefault="00D57135" w:rsidP="009C10D1">
      <w:pPr>
        <w:rPr>
          <w:lang w:eastAsia="zh-CN"/>
        </w:rPr>
      </w:pPr>
      <w:r>
        <w:rPr>
          <w:lang w:eastAsia="zh-CN"/>
        </w:rPr>
        <w:t>Actualbobtext = ?</w:t>
      </w:r>
    </w:p>
    <w:p w14:paraId="57E641B6" w14:textId="77777777" w:rsidR="00D57135" w:rsidRDefault="00D57135" w:rsidP="009C10D1">
      <w:pPr>
        <w:rPr>
          <w:lang w:eastAsia="zh-CN"/>
        </w:rPr>
      </w:pPr>
    </w:p>
    <w:p w14:paraId="3773D276" w14:textId="7BD4054D" w:rsidR="00D57135" w:rsidRDefault="00D57135" w:rsidP="009C10D1">
      <w:pPr>
        <w:rPr>
          <w:lang w:eastAsia="zh-CN"/>
        </w:rPr>
      </w:pPr>
      <w:r>
        <w:rPr>
          <w:lang w:eastAsia="zh-CN"/>
        </w:rPr>
        <w:t>Plaineve = plaintext(:,1:4)</w:t>
      </w:r>
    </w:p>
    <w:p w14:paraId="0FDC67E0" w14:textId="450ADBB6" w:rsidR="00D57135" w:rsidRDefault="00D57135" w:rsidP="009C10D1">
      <w:pPr>
        <w:rPr>
          <w:lang w:eastAsia="zh-CN"/>
        </w:rPr>
      </w:pPr>
      <w:r>
        <w:rPr>
          <w:lang w:eastAsia="zh-CN"/>
        </w:rPr>
        <w:t>Ciphereve = ciphertext(:,1:4)</w:t>
      </w:r>
    </w:p>
    <w:p w14:paraId="4C9B9EFF" w14:textId="006C0EA0" w:rsidR="00D57135" w:rsidRDefault="00D57135" w:rsidP="009C10D1">
      <w:pPr>
        <w:rPr>
          <w:lang w:eastAsia="zh-CN"/>
        </w:rPr>
      </w:pPr>
      <w:r>
        <w:rPr>
          <w:lang w:eastAsia="zh-CN"/>
        </w:rPr>
        <w:t>D = det(plaineve)</w:t>
      </w:r>
    </w:p>
    <w:p w14:paraId="4C79B72A" w14:textId="28B3AF21" w:rsidR="00D57135" w:rsidRDefault="00D57135" w:rsidP="009C10D1">
      <w:pPr>
        <w:rPr>
          <w:lang w:eastAsia="zh-CN"/>
        </w:rPr>
      </w:pPr>
      <w:r>
        <w:rPr>
          <w:lang w:eastAsia="zh-CN"/>
        </w:rPr>
        <w:t>D=round(d)</w:t>
      </w:r>
    </w:p>
    <w:p w14:paraId="1052601B" w14:textId="0E23E0AF" w:rsidR="00D57135" w:rsidRDefault="00D57135" w:rsidP="009C10D1">
      <w:pPr>
        <w:rPr>
          <w:lang w:eastAsia="zh-CN"/>
        </w:rPr>
      </w:pPr>
      <w:r>
        <w:rPr>
          <w:lang w:eastAsia="zh-CN"/>
        </w:rPr>
        <w:t>Recipd = powermod(d,-1,26)</w:t>
      </w:r>
    </w:p>
    <w:p w14:paraId="116F4D94" w14:textId="7DE4C97C" w:rsidR="00D57135" w:rsidRDefault="00D57135" w:rsidP="009C10D1">
      <w:pPr>
        <w:rPr>
          <w:lang w:eastAsia="zh-CN"/>
        </w:rPr>
      </w:pPr>
      <w:r>
        <w:rPr>
          <w:lang w:eastAsia="zh-CN"/>
        </w:rPr>
        <w:t>Plaineveinv = recipd*d*inv(plaineve)</w:t>
      </w:r>
    </w:p>
    <w:p w14:paraId="4D128D23" w14:textId="77777777" w:rsidR="00D57135" w:rsidRDefault="00D57135" w:rsidP="009C10D1">
      <w:pPr>
        <w:rPr>
          <w:lang w:eastAsia="zh-CN"/>
        </w:rPr>
      </w:pPr>
    </w:p>
    <w:p w14:paraId="5BBD518D" w14:textId="3E812976" w:rsidR="00D57135" w:rsidRDefault="00586708" w:rsidP="009C10D1">
      <w:pPr>
        <w:rPr>
          <w:lang w:eastAsia="zh-CN"/>
        </w:rPr>
      </w:pPr>
      <w:r>
        <w:rPr>
          <w:lang w:eastAsia="zh-CN"/>
        </w:rPr>
        <w:t>Plaineveinv = round(plaineveinv)</w:t>
      </w:r>
    </w:p>
    <w:p w14:paraId="7C206443" w14:textId="5F1C66C0" w:rsidR="00586708" w:rsidRDefault="00586708" w:rsidP="009C10D1">
      <w:pPr>
        <w:rPr>
          <w:lang w:eastAsia="zh-CN"/>
        </w:rPr>
      </w:pPr>
      <w:r>
        <w:rPr>
          <w:lang w:eastAsia="zh-CN"/>
        </w:rPr>
        <w:t>Plaineveinv</w:t>
      </w:r>
      <w:r>
        <w:rPr>
          <w:lang w:eastAsia="zh-CN"/>
        </w:rPr>
        <w:t xml:space="preserve"> = mod(p</w:t>
      </w:r>
      <w:r>
        <w:rPr>
          <w:lang w:eastAsia="zh-CN"/>
        </w:rPr>
        <w:t>laineveinv</w:t>
      </w:r>
      <w:r>
        <w:rPr>
          <w:lang w:eastAsia="zh-CN"/>
        </w:rPr>
        <w:t>, 26)</w:t>
      </w:r>
    </w:p>
    <w:p w14:paraId="5F9ECA36" w14:textId="134E55AB" w:rsidR="00586708" w:rsidRDefault="00586708" w:rsidP="009C10D1">
      <w:pPr>
        <w:rPr>
          <w:lang w:eastAsia="zh-CN"/>
        </w:rPr>
      </w:pPr>
      <w:r>
        <w:rPr>
          <w:lang w:eastAsia="zh-CN"/>
        </w:rPr>
        <w:t>eveKey = mod(ciphereve*plaineveinv,26)</w:t>
      </w:r>
    </w:p>
    <w:p w14:paraId="3F394502" w14:textId="77777777" w:rsidR="00586708" w:rsidRDefault="00586708" w:rsidP="009C10D1">
      <w:pPr>
        <w:rPr>
          <w:lang w:eastAsia="zh-CN"/>
        </w:rPr>
      </w:pPr>
    </w:p>
    <w:p w14:paraId="2B615F22" w14:textId="3BDC49B9" w:rsidR="005054C1" w:rsidRDefault="005054C1" w:rsidP="005054C1">
      <w:pPr>
        <w:rPr>
          <w:lang w:eastAsia="zh-CN"/>
        </w:rPr>
      </w:pPr>
      <w:r>
        <w:rPr>
          <w:rFonts w:hint="eastAsia"/>
          <w:lang w:eastAsia="zh-CN"/>
        </w:rPr>
        <w:t>function</w:t>
      </w:r>
      <w:r>
        <w:rPr>
          <w:lang w:eastAsia="zh-CN"/>
        </w:rPr>
        <w:t xml:space="preserve"> [kinv] = invertmod26(Key</w:t>
      </w:r>
      <w:r w:rsidR="00F52162">
        <w:rPr>
          <w:lang w:eastAsia="zh-CN"/>
        </w:rPr>
        <w:t>, howmanywhy</w:t>
      </w:r>
      <w:r>
        <w:rPr>
          <w:lang w:eastAsia="zh-CN"/>
        </w:rPr>
        <w:t>)</w:t>
      </w:r>
    </w:p>
    <w:p w14:paraId="78E04717" w14:textId="77777777" w:rsidR="005054C1" w:rsidRDefault="005054C1" w:rsidP="005054C1">
      <w:pPr>
        <w:rPr>
          <w:lang w:eastAsia="zh-CN"/>
        </w:rPr>
      </w:pPr>
    </w:p>
    <w:p w14:paraId="4F142EA5" w14:textId="0EF7AF04" w:rsidR="005054C1" w:rsidRDefault="005054C1" w:rsidP="005054C1">
      <w:pPr>
        <w:rPr>
          <w:lang w:eastAsia="zh-CN"/>
        </w:rPr>
      </w:pPr>
      <w:r>
        <w:rPr>
          <w:lang w:eastAsia="zh-CN"/>
        </w:rPr>
        <w:t>d = det(Key)</w:t>
      </w:r>
    </w:p>
    <w:p w14:paraId="01B35ABA" w14:textId="12271D30" w:rsidR="00586708" w:rsidRDefault="005054C1" w:rsidP="005054C1">
      <w:pPr>
        <w:rPr>
          <w:lang w:eastAsia="zh-CN"/>
        </w:rPr>
      </w:pPr>
      <w:r>
        <w:rPr>
          <w:lang w:eastAsia="zh-CN"/>
        </w:rPr>
        <w:t>d = round(d)</w:t>
      </w:r>
    </w:p>
    <w:p w14:paraId="76B843BD" w14:textId="01977C61" w:rsidR="005054C1" w:rsidRDefault="005054C1" w:rsidP="009C10D1">
      <w:pPr>
        <w:rPr>
          <w:lang w:eastAsia="zh-CN"/>
        </w:rPr>
      </w:pPr>
      <w:r>
        <w:rPr>
          <w:lang w:eastAsia="zh-CN"/>
        </w:rPr>
        <w:t>recipd = powermod(d,-1,26)</w:t>
      </w:r>
    </w:p>
    <w:p w14:paraId="129B0553" w14:textId="6F6E1F9A" w:rsidR="005054C1" w:rsidRDefault="005054C1" w:rsidP="009C10D1">
      <w:pPr>
        <w:rPr>
          <w:lang w:eastAsia="zh-CN"/>
        </w:rPr>
      </w:pPr>
      <w:r>
        <w:rPr>
          <w:lang w:eastAsia="zh-CN"/>
        </w:rPr>
        <w:t>Kinv = recipd*d*inv(Key)</w:t>
      </w:r>
    </w:p>
    <w:p w14:paraId="008B02CA" w14:textId="42CE4A4B" w:rsidR="00F52162" w:rsidRDefault="00F52162" w:rsidP="00F52162">
      <w:pPr>
        <w:rPr>
          <w:lang w:eastAsia="zh-CN"/>
        </w:rPr>
      </w:pPr>
      <w:r>
        <w:rPr>
          <w:lang w:eastAsia="zh-CN"/>
        </w:rPr>
        <w:lastRenderedPageBreak/>
        <w:t xml:space="preserve">Kinv = </w:t>
      </w:r>
      <w:r>
        <w:rPr>
          <w:lang w:eastAsia="zh-CN"/>
        </w:rPr>
        <w:t>round(Kinc)</w:t>
      </w:r>
    </w:p>
    <w:p w14:paraId="2B8B42B9" w14:textId="3867B3CF" w:rsidR="005054C1" w:rsidRDefault="005054C1" w:rsidP="009C10D1">
      <w:pPr>
        <w:rPr>
          <w:lang w:eastAsia="zh-CN"/>
        </w:rPr>
      </w:pPr>
      <w:r>
        <w:rPr>
          <w:lang w:eastAsia="zh-CN"/>
        </w:rPr>
        <w:t>Kinv = mod(Kinv,26)</w:t>
      </w:r>
    </w:p>
    <w:p w14:paraId="38BC5563" w14:textId="6AE1E26C" w:rsidR="005054C1" w:rsidRDefault="005054C1" w:rsidP="009C10D1">
      <w:pPr>
        <w:rPr>
          <w:lang w:eastAsia="zh-CN"/>
        </w:rPr>
      </w:pPr>
      <w:r>
        <w:rPr>
          <w:lang w:eastAsia="zh-CN"/>
        </w:rPr>
        <w:t>End</w:t>
      </w:r>
    </w:p>
    <w:p w14:paraId="7F050153" w14:textId="77777777" w:rsidR="00F52162" w:rsidRDefault="00F52162" w:rsidP="009C10D1">
      <w:pPr>
        <w:rPr>
          <w:lang w:eastAsia="zh-CN"/>
        </w:rPr>
      </w:pPr>
    </w:p>
    <w:p w14:paraId="7E10C46F" w14:textId="66C8DD2B" w:rsidR="00F52162" w:rsidRDefault="00F52162" w:rsidP="009C10D1">
      <w:pPr>
        <w:rPr>
          <w:lang w:eastAsia="zh-CN"/>
        </w:rPr>
      </w:pPr>
      <w:r>
        <w:rPr>
          <w:lang w:eastAsia="zh-CN"/>
        </w:rPr>
        <w:t>For i=1:howmanywhy</w:t>
      </w:r>
      <w:bookmarkStart w:id="0" w:name="_GoBack"/>
      <w:bookmarkEnd w:id="0"/>
    </w:p>
    <w:p w14:paraId="090DE020" w14:textId="6F604927" w:rsidR="00F52162" w:rsidRDefault="00F52162" w:rsidP="009C10D1">
      <w:pPr>
        <w:rPr>
          <w:lang w:eastAsia="zh-CN"/>
        </w:rPr>
      </w:pPr>
      <w:r>
        <w:rPr>
          <w:lang w:eastAsia="zh-CN"/>
        </w:rPr>
        <w:t xml:space="preserve">     Why</w:t>
      </w:r>
    </w:p>
    <w:p w14:paraId="03205EE8" w14:textId="5BE3590E" w:rsidR="00F52162" w:rsidRDefault="00F52162" w:rsidP="009C10D1">
      <w:pPr>
        <w:rPr>
          <w:lang w:eastAsia="zh-CN"/>
        </w:rPr>
      </w:pPr>
      <w:r>
        <w:rPr>
          <w:lang w:eastAsia="zh-CN"/>
        </w:rPr>
        <w:t>end</w:t>
      </w:r>
    </w:p>
    <w:p w14:paraId="2C248604" w14:textId="77777777" w:rsidR="005054C1" w:rsidRPr="009C10D1" w:rsidRDefault="005054C1" w:rsidP="009C10D1">
      <w:pPr>
        <w:rPr>
          <w:lang w:eastAsia="zh-CN"/>
        </w:rPr>
      </w:pPr>
    </w:p>
    <w:sectPr w:rsidR="005054C1" w:rsidRPr="009C10D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4B9FC" w14:textId="77777777" w:rsidR="000C7184" w:rsidRDefault="000C7184">
      <w:r>
        <w:separator/>
      </w:r>
    </w:p>
    <w:p w14:paraId="2D1FA475" w14:textId="77777777" w:rsidR="000C7184" w:rsidRDefault="000C7184"/>
  </w:endnote>
  <w:endnote w:type="continuationSeparator" w:id="0">
    <w:p w14:paraId="1A6544A1" w14:textId="77777777" w:rsidR="000C7184" w:rsidRDefault="000C7184">
      <w:r>
        <w:continuationSeparator/>
      </w:r>
    </w:p>
    <w:p w14:paraId="3A06A33D" w14:textId="77777777" w:rsidR="000C7184" w:rsidRDefault="000C71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5DE31" w14:textId="77777777" w:rsidR="00C6318F" w:rsidRDefault="000C71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1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A8431" w14:textId="77777777" w:rsidR="000C7184" w:rsidRDefault="000C7184">
      <w:r>
        <w:separator/>
      </w:r>
    </w:p>
    <w:p w14:paraId="0EDE0F04" w14:textId="77777777" w:rsidR="000C7184" w:rsidRDefault="000C7184"/>
  </w:footnote>
  <w:footnote w:type="continuationSeparator" w:id="0">
    <w:p w14:paraId="365543A9" w14:textId="77777777" w:rsidR="000C7184" w:rsidRDefault="000C7184">
      <w:r>
        <w:continuationSeparator/>
      </w:r>
    </w:p>
    <w:p w14:paraId="00117AA6" w14:textId="77777777" w:rsidR="000C7184" w:rsidRDefault="000C718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D1"/>
    <w:rsid w:val="000C6AD2"/>
    <w:rsid w:val="000C7184"/>
    <w:rsid w:val="005054C1"/>
    <w:rsid w:val="00586708"/>
    <w:rsid w:val="006509A1"/>
    <w:rsid w:val="009C10D1"/>
    <w:rsid w:val="00AB51CC"/>
    <w:rsid w:val="00C6318F"/>
    <w:rsid w:val="00D57135"/>
    <w:rsid w:val="00F5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B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y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BD"/>
    <w:rsid w:val="00B0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4B1D747068B94E803905A8C5FEE826">
    <w:name w:val="944B1D747068B94E803905A8C5FEE82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B744D815975774FBF7277A87E9DF6E6">
    <w:name w:val="8B744D815975774FBF7277A87E9DF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38</TotalTime>
  <Pages>4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5</cp:revision>
  <dcterms:created xsi:type="dcterms:W3CDTF">2017-02-10T18:41:00Z</dcterms:created>
  <dcterms:modified xsi:type="dcterms:W3CDTF">2017-02-10T19:20:00Z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